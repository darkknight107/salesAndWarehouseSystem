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85AA7" w:rsidRDefault="00685AA7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12D42">
        <w:t>&lt;Project Name&gt;</w:t>
      </w:r>
      <w:r>
        <w:fldChar w:fldCharType="end"/>
      </w:r>
    </w:p>
    <w:p w:rsidR="00685AA7" w:rsidRDefault="00B71E27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12D42">
        <w:t>Vision</w:t>
      </w:r>
      <w:r>
        <w:fldChar w:fldCharType="end"/>
      </w:r>
    </w:p>
    <w:p w:rsidR="00685AA7" w:rsidRDefault="00685AA7">
      <w:pPr>
        <w:pStyle w:val="BodyText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8E607E" w:rsidRDefault="008E607E">
      <w:pPr>
        <w:pStyle w:val="BodyText3"/>
      </w:pPr>
    </w:p>
    <w:p w:rsidR="008E607E" w:rsidRDefault="008E607E">
      <w:pPr>
        <w:pStyle w:val="BodyText3"/>
      </w:pPr>
      <w:r>
        <w:t xml:space="preserve">Also when submitting or presenting this document, remember to remove the </w:t>
      </w:r>
      <w:r w:rsidR="00D20D21">
        <w:t xml:space="preserve">InfoBlue </w:t>
      </w:r>
      <w:r>
        <w:t>guidance before submitting or presenting. It’s not appropriate in a presentation document.</w:t>
      </w:r>
    </w:p>
    <w:p w:rsidR="00685AA7" w:rsidRDefault="00685AA7"/>
    <w:p w:rsidR="00685AA7" w:rsidRDefault="00685AA7">
      <w:pPr>
        <w:pStyle w:val="Heading1"/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>
        <w:t>Introduction</w:t>
      </w:r>
      <w:bookmarkEnd w:id="1"/>
      <w:bookmarkEnd w:id="2"/>
      <w:bookmarkEnd w:id="3"/>
      <w:bookmarkEnd w:id="4"/>
    </w:p>
    <w:p w:rsidR="008E607E" w:rsidRDefault="008E607E" w:rsidP="008E607E">
      <w:pPr>
        <w:pStyle w:val="BodyText3"/>
      </w:pPr>
      <w:r>
        <w:t>[Provide a brief introduction to the context of the project: Say who has commissioned the project and what they do, and what their aims are – ie the aims of the business. Then, if you can, summarize the business problem and what the sponsors hope to do about it in one clear statement.]</w:t>
      </w:r>
    </w:p>
    <w:p w:rsidR="008E607E" w:rsidRDefault="008E607E" w:rsidP="008E607E"/>
    <w:p w:rsidR="00685AA7" w:rsidRDefault="00685AA7">
      <w:pPr>
        <w:pStyle w:val="Heading1"/>
      </w:pPr>
      <w:bookmarkStart w:id="7" w:name="_Toc512930906"/>
      <w:bookmarkStart w:id="8" w:name="_Toc20715755"/>
      <w:r>
        <w:t>Positioning</w:t>
      </w:r>
      <w:bookmarkEnd w:id="5"/>
      <w:bookmarkEnd w:id="6"/>
      <w:bookmarkEnd w:id="7"/>
      <w:bookmarkEnd w:id="8"/>
    </w:p>
    <w:p w:rsidR="00685AA7" w:rsidRDefault="00685AA7"/>
    <w:p w:rsidR="00685AA7" w:rsidRDefault="00685AA7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[what is the impact of the problem?]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D52F8E" w:rsidRDefault="00685AA7">
      <w:pPr>
        <w:pStyle w:val="InfoBlue"/>
      </w:pPr>
      <w:r>
        <w:t>[A product position statement communicates the intent of the application and the importance of the project to all concerned personnel.</w:t>
      </w:r>
    </w:p>
    <w:p w:rsidR="00E214CF" w:rsidRDefault="00D52F8E">
      <w:pPr>
        <w:pStyle w:val="InfoBlue"/>
      </w:pPr>
      <w:r>
        <w:t>If the product has no immediate competitors (generally unlikely – there are almost always alternative solutions) the last two rows in the above table may be removed</w:t>
      </w:r>
    </w:p>
    <w:p w:rsidR="00685AA7" w:rsidRDefault="00E214CF">
      <w:pPr>
        <w:pStyle w:val="InfoBlue"/>
      </w:pPr>
      <w:r>
        <w:t xml:space="preserve">Overwrite the appropriate non InfoBlue parts of the above table – ie substitute the name of your application for (product name) </w:t>
      </w:r>
      <w:r w:rsidR="00685AA7">
        <w:t>]</w:t>
      </w:r>
    </w:p>
    <w:p w:rsidR="00685AA7" w:rsidRDefault="00685AA7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lastRenderedPageBreak/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Heading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BodyText"/>
      </w:pPr>
    </w:p>
    <w:p w:rsidR="00685AA7" w:rsidRDefault="00685AA7">
      <w:pPr>
        <w:pStyle w:val="Heading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Heading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Heading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8E607E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</w:p>
    <w:p w:rsidR="008E607E" w:rsidRDefault="008E607E">
      <w:pPr>
        <w:pStyle w:val="InfoBlue"/>
      </w:pPr>
      <w:r>
        <w:t xml:space="preserve">Remember: a NEED is something the business needs to do – it is a business capability. Noone NEEDS a website – what they NEED is a universal way to communicate with their customers.  A website is an architectural mechanism that provides the FEATURE of universal accessibility. </w:t>
      </w:r>
    </w:p>
    <w:p w:rsidR="007559BC" w:rsidRDefault="008E607E">
      <w:pPr>
        <w:pStyle w:val="InfoBlue"/>
      </w:pPr>
      <w:r>
        <w:t>A NEED is a problem – a FEATURE is a solution. Don’t get them mixed up.</w:t>
      </w:r>
    </w:p>
    <w:p w:rsidR="007559BC" w:rsidRDefault="007559BC">
      <w:pPr>
        <w:pStyle w:val="InfoBlue"/>
      </w:pPr>
      <w:r>
        <w:t>Needs should be consistent with the functional requirements as expressed in the Use Case Model – a document which should generally accompany the Vision document.</w:t>
      </w:r>
    </w:p>
    <w:p w:rsidR="00685AA7" w:rsidRDefault="007559BC">
      <w:pPr>
        <w:pStyle w:val="InfoBlue"/>
      </w:pPr>
      <w:r>
        <w:t>Features are characteristics of the software that support or enable those use cases to be enacted.</w:t>
      </w:r>
      <w:r w:rsidR="00685AA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BodyText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BodyText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BodyText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BodyText"/>
              <w:ind w:left="0"/>
            </w:pPr>
          </w:p>
        </w:tc>
      </w:tr>
    </w:tbl>
    <w:p w:rsidR="00685AA7" w:rsidRDefault="00685AA7">
      <w:pPr>
        <w:pStyle w:val="BodyText"/>
      </w:pPr>
    </w:p>
    <w:p w:rsidR="00685AA7" w:rsidRDefault="00685AA7">
      <w:pPr>
        <w:pStyle w:val="Heading1"/>
      </w:pPr>
      <w:bookmarkStart w:id="39" w:name="_Toc436203408"/>
      <w:bookmarkStart w:id="40" w:name="_Toc452813602"/>
      <w:bookmarkStart w:id="41" w:name="_Toc512930919"/>
      <w:bookmarkStart w:id="42" w:name="_Toc20715765"/>
      <w:r>
        <w:lastRenderedPageBreak/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r>
        <w:t xml:space="preserve">[At a high level, list </w:t>
      </w:r>
      <w:r w:rsidR="008E607E">
        <w:t>quality characteristics and application constraints. Quality characteristics include things like security, availability and reliability requirement</w:t>
      </w:r>
      <w:r w:rsidR="00C47B3B">
        <w:t>s</w:t>
      </w:r>
      <w:r w:rsidR="008E607E">
        <w:t xml:space="preserve">. Constraints include, </w:t>
      </w:r>
      <w:r>
        <w:t xml:space="preserve">applicable </w:t>
      </w:r>
      <w:r w:rsidR="008E607E">
        <w:t xml:space="preserve">legislative or safety </w:t>
      </w:r>
      <w:r>
        <w:t>standards, hardware, or platform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BodyText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BodyText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BodyText"/>
              <w:ind w:left="0"/>
            </w:pPr>
          </w:p>
        </w:tc>
      </w:tr>
    </w:tbl>
    <w:p w:rsidR="002B4085" w:rsidRDefault="002B4085" w:rsidP="00816C1B">
      <w:pPr>
        <w:pStyle w:val="BodyText"/>
        <w:ind w:left="0"/>
      </w:pPr>
    </w:p>
    <w:p w:rsidR="007559BC" w:rsidRPr="002B4085" w:rsidRDefault="007559BC" w:rsidP="00816C1B">
      <w:pPr>
        <w:pStyle w:val="BodyText"/>
        <w:ind w:left="0"/>
      </w:pPr>
    </w:p>
    <w:sectPr w:rsidR="007559BC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E27" w:rsidRDefault="00B71E27">
      <w:pPr>
        <w:spacing w:line="240" w:lineRule="auto"/>
      </w:pPr>
      <w:r>
        <w:separator/>
      </w:r>
    </w:p>
  </w:endnote>
  <w:endnote w:type="continuationSeparator" w:id="0">
    <w:p w:rsidR="00B71E27" w:rsidRDefault="00B71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B71E27">
            <w:fldChar w:fldCharType="begin"/>
          </w:r>
          <w:r w:rsidR="00B71E27">
            <w:instrText xml:space="preserve"> DOCPROPERTY "Company"  \* MERGEFORMAT </w:instrText>
          </w:r>
          <w:r w:rsidR="00B71E27">
            <w:fldChar w:fldCharType="separate"/>
          </w:r>
          <w:r w:rsidR="00A12D42">
            <w:t>&lt;Company Name&gt;</w:t>
          </w:r>
          <w:r w:rsidR="00B71E2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7D1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87D1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E27" w:rsidRDefault="00B71E27">
      <w:pPr>
        <w:spacing w:line="240" w:lineRule="auto"/>
      </w:pPr>
      <w:r>
        <w:separator/>
      </w:r>
    </w:p>
  </w:footnote>
  <w:footnote w:type="continuationSeparator" w:id="0">
    <w:p w:rsidR="00B71E27" w:rsidRDefault="00B71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A12D42" w:rsidRPr="00A12D42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B71E2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12D42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42"/>
    <w:rsid w:val="0019590E"/>
    <w:rsid w:val="002B4085"/>
    <w:rsid w:val="00375A4A"/>
    <w:rsid w:val="0052614A"/>
    <w:rsid w:val="00685AA7"/>
    <w:rsid w:val="007559BC"/>
    <w:rsid w:val="00816C1B"/>
    <w:rsid w:val="008E607E"/>
    <w:rsid w:val="00A12D42"/>
    <w:rsid w:val="00A77A7C"/>
    <w:rsid w:val="00AE4979"/>
    <w:rsid w:val="00B71E27"/>
    <w:rsid w:val="00BF5DC2"/>
    <w:rsid w:val="00C33595"/>
    <w:rsid w:val="00C47B3B"/>
    <w:rsid w:val="00D20D21"/>
    <w:rsid w:val="00D52F8E"/>
    <w:rsid w:val="00E05D45"/>
    <w:rsid w:val="00E214CF"/>
    <w:rsid w:val="00E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236A7"/>
  <w15:chartTrackingRefBased/>
  <w15:docId w15:val="{82175A0A-A26A-4B11-A2E8-B7CA1181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Temp\vision_tpl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vision_tpl-1</Template>
  <TotalTime>0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jtulip</dc:creator>
  <cp:keywords/>
  <dc:description/>
  <cp:lastModifiedBy>James Tulip</cp:lastModifiedBy>
  <cp:revision>2</cp:revision>
  <cp:lastPrinted>2001-03-15T04:26:00Z</cp:lastPrinted>
  <dcterms:created xsi:type="dcterms:W3CDTF">2016-02-16T12:54:00Z</dcterms:created>
  <dcterms:modified xsi:type="dcterms:W3CDTF">2016-02-16T12:54:00Z</dcterms:modified>
</cp:coreProperties>
</file>